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B581" w14:textId="77777777" w:rsidR="00526F54" w:rsidRPr="005544B8" w:rsidRDefault="00C51A35" w:rsidP="003C7F6A">
      <w:pPr>
        <w:jc w:val="center"/>
        <w:rPr>
          <w:rFonts w:ascii="Arial" w:hAnsi="Arial" w:cs="Arial"/>
        </w:rPr>
      </w:pPr>
      <w:bookmarkStart w:id="0" w:name="_Toc176960156"/>
      <w:bookmarkStart w:id="1" w:name="_Toc176960190"/>
      <w:r w:rsidRPr="005544B8">
        <w:drawing>
          <wp:anchor distT="0" distB="0" distL="114300" distR="114300" simplePos="0" relativeHeight="251663360" behindDoc="0" locked="0" layoutInCell="1" allowOverlap="1" wp14:anchorId="3D84058A" wp14:editId="0CD55561">
            <wp:simplePos x="0" y="0"/>
            <wp:positionH relativeFrom="column">
              <wp:posOffset>1889760</wp:posOffset>
            </wp:positionH>
            <wp:positionV relativeFrom="paragraph">
              <wp:posOffset>-51435</wp:posOffset>
            </wp:positionV>
            <wp:extent cx="2806700" cy="28067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466AE151" w14:textId="77777777" w:rsidR="00526F54" w:rsidRPr="005544B8" w:rsidRDefault="00526F54" w:rsidP="003C7F6A">
      <w:pPr>
        <w:jc w:val="center"/>
        <w:rPr>
          <w:rFonts w:ascii="Arial" w:hAnsi="Arial" w:cs="Arial"/>
          <w:b/>
        </w:rPr>
      </w:pPr>
    </w:p>
    <w:p w14:paraId="0D52B6E5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393F3A32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49A8632F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5BF1E5CD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6A09E09B" w14:textId="77777777" w:rsidR="00526F54" w:rsidRPr="005544B8" w:rsidRDefault="00526F54" w:rsidP="003C7F6A">
      <w:pPr>
        <w:jc w:val="center"/>
        <w:rPr>
          <w:rFonts w:ascii="Albertus Xb (W1)" w:hAnsi="Albertus Xb (W1)"/>
          <w:b/>
          <w:bCs/>
          <w:i/>
          <w:iCs/>
          <w:sz w:val="40"/>
          <w:szCs w:val="40"/>
        </w:rPr>
      </w:pPr>
    </w:p>
    <w:p w14:paraId="17FA932C" w14:textId="77777777" w:rsidR="004C342F" w:rsidRPr="005544B8" w:rsidRDefault="004C342F" w:rsidP="003C7F6A">
      <w:pPr>
        <w:jc w:val="center"/>
        <w:rPr>
          <w:rFonts w:ascii="Albertus Xb (W1)" w:hAnsi="Albertus Xb (W1)"/>
          <w:b/>
          <w:bCs/>
          <w:i/>
          <w:iCs/>
          <w:sz w:val="40"/>
          <w:szCs w:val="40"/>
        </w:rPr>
      </w:pPr>
    </w:p>
    <w:p w14:paraId="02ECB1F1" w14:textId="77777777" w:rsidR="004C342F" w:rsidRPr="005544B8" w:rsidRDefault="004C342F" w:rsidP="003C7F6A">
      <w:pPr>
        <w:jc w:val="center"/>
        <w:rPr>
          <w:rFonts w:ascii="Albertus Xb (W1)" w:hAnsi="Albertus Xb (W1)"/>
          <w:b/>
          <w:bCs/>
          <w:i/>
          <w:iCs/>
          <w:sz w:val="40"/>
          <w:szCs w:val="40"/>
        </w:rPr>
      </w:pPr>
    </w:p>
    <w:p w14:paraId="4D730B72" w14:textId="77777777" w:rsidR="004C342F" w:rsidRPr="005544B8" w:rsidRDefault="004C342F" w:rsidP="003C7F6A">
      <w:pPr>
        <w:jc w:val="center"/>
        <w:rPr>
          <w:rFonts w:ascii="Albertus Xb (W1)" w:hAnsi="Albertus Xb (W1)"/>
          <w:b/>
          <w:bCs/>
          <w:i/>
          <w:iCs/>
          <w:sz w:val="40"/>
          <w:szCs w:val="40"/>
        </w:rPr>
      </w:pPr>
    </w:p>
    <w:p w14:paraId="518AE44A" w14:textId="77777777" w:rsidR="004C342F" w:rsidRPr="005544B8" w:rsidRDefault="004C342F" w:rsidP="003C7F6A">
      <w:pPr>
        <w:jc w:val="center"/>
        <w:rPr>
          <w:rFonts w:ascii="Albertus Xb (W1)" w:hAnsi="Albertus Xb (W1)"/>
          <w:b/>
          <w:bCs/>
          <w:i/>
          <w:iCs/>
          <w:sz w:val="40"/>
          <w:szCs w:val="40"/>
        </w:rPr>
      </w:pPr>
    </w:p>
    <w:p w14:paraId="5864CD7D" w14:textId="77777777" w:rsidR="00526F54" w:rsidRPr="005544B8" w:rsidRDefault="00526F54" w:rsidP="003C7F6A">
      <w:pPr>
        <w:jc w:val="center"/>
        <w:rPr>
          <w:sz w:val="40"/>
          <w:szCs w:val="40"/>
        </w:rPr>
      </w:pPr>
      <w:r w:rsidRPr="005544B8">
        <w:rPr>
          <w:sz w:val="40"/>
          <w:szCs w:val="40"/>
        </w:rPr>
        <w:t>UNIVERSITETET I BERGEN</w:t>
      </w:r>
    </w:p>
    <w:p w14:paraId="2E2C0FC0" w14:textId="77777777" w:rsidR="00526F54" w:rsidRPr="005544B8" w:rsidRDefault="00526F54" w:rsidP="003C7F6A">
      <w:pPr>
        <w:jc w:val="center"/>
        <w:rPr>
          <w:i/>
          <w:sz w:val="32"/>
          <w:szCs w:val="32"/>
        </w:rPr>
      </w:pPr>
      <w:r w:rsidRPr="005544B8">
        <w:rPr>
          <w:sz w:val="32"/>
          <w:szCs w:val="32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92055" wp14:editId="7D9A629F">
                <wp:simplePos x="0" y="0"/>
                <wp:positionH relativeFrom="column">
                  <wp:posOffset>1111885</wp:posOffset>
                </wp:positionH>
                <wp:positionV relativeFrom="paragraph">
                  <wp:posOffset>34290</wp:posOffset>
                </wp:positionV>
                <wp:extent cx="4389755" cy="635"/>
                <wp:effectExtent l="12065" t="12700" r="8255" b="5715"/>
                <wp:wrapNone/>
                <wp:docPr id="2" name="Rett linj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7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0A492" id="Rett linj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5pt,2.7pt" to="433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">
                <v:stroke startarrowwidth="narrow" startarrowlength="short" endarrowwidth="narrow" endarrowlength="short"/>
              </v:line>
            </w:pict>
          </mc:Fallback>
        </mc:AlternateContent>
      </w:r>
      <w:r w:rsidR="00483C38" w:rsidRPr="005544B8">
        <w:rPr>
          <w:i/>
          <w:sz w:val="32"/>
          <w:szCs w:val="32"/>
        </w:rPr>
        <w:t>Sosiologisk institutt</w:t>
      </w:r>
    </w:p>
    <w:p w14:paraId="6B64FC55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1C3142F1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28E1C6FB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789B6432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7C5FCA45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01DFBFDE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7FD0526E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75F73B4C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28AAD4C3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3CB103F3" w14:textId="1327053B" w:rsidR="00FF37F7" w:rsidRPr="005544B8" w:rsidRDefault="00FF37F7" w:rsidP="003C7F6A">
      <w:pPr>
        <w:jc w:val="center"/>
        <w:rPr>
          <w:rFonts w:ascii="Arial" w:hAnsi="Arial" w:cs="Arial"/>
        </w:rPr>
      </w:pPr>
      <w:r w:rsidRPr="005544B8">
        <w:rPr>
          <w:rFonts w:ascii="Arial" w:hAnsi="Arial" w:cs="Arial"/>
        </w:rPr>
        <w:t xml:space="preserve">Emnekode: </w:t>
      </w:r>
      <w:r w:rsidR="00E31EFA" w:rsidRPr="005544B8">
        <w:rPr>
          <w:rFonts w:ascii="Arial" w:hAnsi="Arial" w:cs="Arial"/>
        </w:rPr>
        <w:t>SOS100B</w:t>
      </w:r>
    </w:p>
    <w:p w14:paraId="6DF14336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5BAC68D3" w14:textId="5309FCE3" w:rsidR="00FF37F7" w:rsidRPr="005544B8" w:rsidRDefault="00FF37F7" w:rsidP="003C7F6A">
      <w:pPr>
        <w:jc w:val="center"/>
        <w:rPr>
          <w:rFonts w:ascii="Arial" w:hAnsi="Arial" w:cs="Arial"/>
        </w:rPr>
      </w:pPr>
      <w:r w:rsidRPr="005544B8">
        <w:rPr>
          <w:rFonts w:ascii="Arial" w:hAnsi="Arial" w:cs="Arial"/>
        </w:rPr>
        <w:t xml:space="preserve">Emne: </w:t>
      </w:r>
      <w:r w:rsidR="002F774E" w:rsidRPr="005544B8">
        <w:rPr>
          <w:rFonts w:ascii="Arial" w:hAnsi="Arial" w:cs="Arial"/>
        </w:rPr>
        <w:t>Innføring i sosiologi</w:t>
      </w:r>
    </w:p>
    <w:p w14:paraId="003E4A63" w14:textId="77777777" w:rsidR="00FF37F7" w:rsidRPr="005544B8" w:rsidRDefault="00FF37F7" w:rsidP="003C7F6A">
      <w:pPr>
        <w:jc w:val="center"/>
        <w:rPr>
          <w:rFonts w:ascii="Arial" w:hAnsi="Arial" w:cs="Arial"/>
        </w:rPr>
      </w:pPr>
    </w:p>
    <w:p w14:paraId="70B8625F" w14:textId="53EB7836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6CA2CF5F" w14:textId="77777777" w:rsidR="00526F54" w:rsidRPr="005544B8" w:rsidRDefault="00526F54" w:rsidP="003C7F6A">
      <w:pPr>
        <w:jc w:val="center"/>
      </w:pPr>
    </w:p>
    <w:p w14:paraId="3CFA574A" w14:textId="1C2E996D" w:rsidR="00526F54" w:rsidRPr="005544B8" w:rsidRDefault="00E31EFA" w:rsidP="003C7F6A">
      <w:pPr>
        <w:jc w:val="center"/>
        <w:rPr>
          <w:rFonts w:ascii="Arial" w:hAnsi="Arial" w:cs="Arial"/>
        </w:rPr>
      </w:pPr>
      <w:r w:rsidRPr="005544B8">
        <w:rPr>
          <w:rFonts w:ascii="Arial" w:hAnsi="Arial" w:cs="Arial"/>
        </w:rPr>
        <w:t xml:space="preserve">HØST </w:t>
      </w:r>
      <w:r w:rsidR="005F790A" w:rsidRPr="005544B8">
        <w:rPr>
          <w:rFonts w:ascii="Arial" w:hAnsi="Arial" w:cs="Arial"/>
        </w:rPr>
        <w:t>2024</w:t>
      </w:r>
    </w:p>
    <w:p w14:paraId="6AF37B63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19D16613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1145A9F7" w14:textId="77777777" w:rsidR="00526F54" w:rsidRPr="005544B8" w:rsidRDefault="00526F54" w:rsidP="003C7F6A">
      <w:pPr>
        <w:jc w:val="center"/>
        <w:rPr>
          <w:rFonts w:ascii="Arial" w:hAnsi="Arial" w:cs="Arial"/>
        </w:rPr>
      </w:pPr>
    </w:p>
    <w:p w14:paraId="38963203" w14:textId="0B6F8AA9" w:rsidR="00526F54" w:rsidRPr="004264C9" w:rsidRDefault="006230B3" w:rsidP="004264C9">
      <w:pPr>
        <w:pStyle w:val="Title"/>
      </w:pPr>
      <w:r w:rsidRPr="004264C9">
        <w:t>Obligatorisk oppg</w:t>
      </w:r>
      <w:r w:rsidR="005E7B19" w:rsidRPr="004264C9">
        <w:t>a</w:t>
      </w:r>
      <w:r w:rsidRPr="004264C9">
        <w:t>ve</w:t>
      </w:r>
    </w:p>
    <w:p w14:paraId="7509694A" w14:textId="77777777" w:rsidR="00526F54" w:rsidRPr="005544B8" w:rsidRDefault="00526F54" w:rsidP="003C7F6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51931AD" w14:textId="77777777" w:rsidR="00792F93" w:rsidRPr="005544B8" w:rsidRDefault="00792F93" w:rsidP="003C7F6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2935BA4" w14:textId="77777777" w:rsidR="00526F54" w:rsidRPr="005544B8" w:rsidRDefault="004C342F" w:rsidP="003C7F6A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5544B8">
        <w:rPr>
          <w:sz w:val="32"/>
          <w:szCs w:val="32"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676CF" wp14:editId="26C89F38">
                <wp:simplePos x="0" y="0"/>
                <wp:positionH relativeFrom="column">
                  <wp:posOffset>-65054</wp:posOffset>
                </wp:positionH>
                <wp:positionV relativeFrom="paragraph">
                  <wp:posOffset>108585</wp:posOffset>
                </wp:positionV>
                <wp:extent cx="6621014" cy="0"/>
                <wp:effectExtent l="0" t="0" r="27940" b="19050"/>
                <wp:wrapNone/>
                <wp:docPr id="4" name="Rett linj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0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4996A" id="Rett linj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8.55pt" to="516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">
                <v:stroke startarrowwidth="narrow" startarrowlength="short" endarrowwidth="narrow" endarrowlength="short"/>
              </v:line>
            </w:pict>
          </mc:Fallback>
        </mc:AlternateContent>
      </w:r>
    </w:p>
    <w:p w14:paraId="5A2F7958" w14:textId="77777777" w:rsidR="00526F54" w:rsidRPr="005544B8" w:rsidRDefault="00526F54" w:rsidP="00E933CC">
      <w:pPr>
        <w:jc w:val="center"/>
        <w:rPr>
          <w:rFonts w:ascii="Arial" w:hAnsi="Arial" w:cs="Arial"/>
        </w:rPr>
      </w:pPr>
    </w:p>
    <w:p w14:paraId="6A4F0BD8" w14:textId="76CD2271" w:rsidR="004546CC" w:rsidRPr="00410167" w:rsidRDefault="004546CC" w:rsidP="00E933CC">
      <w:pPr>
        <w:pStyle w:val="ListParagraph"/>
        <w:ind w:left="360"/>
        <w:jc w:val="center"/>
        <w:rPr>
          <w:rFonts w:ascii="Arial" w:hAnsi="Arial" w:cs="Arial"/>
        </w:rPr>
      </w:pPr>
      <w:r w:rsidRPr="00410167">
        <w:rPr>
          <w:rFonts w:ascii="Arial" w:hAnsi="Arial" w:cs="Arial"/>
        </w:rPr>
        <w:t xml:space="preserve">Innlevert av: </w:t>
      </w:r>
      <w:r w:rsidR="00E31EFA" w:rsidRPr="00410167">
        <w:rPr>
          <w:rFonts w:ascii="Arial" w:hAnsi="Arial" w:cs="Arial"/>
        </w:rPr>
        <w:t>Sebastian Oen</w:t>
      </w:r>
    </w:p>
    <w:p w14:paraId="7586465E" w14:textId="45B07082" w:rsidR="00FF37F7" w:rsidRPr="005544B8" w:rsidRDefault="00FF37F7" w:rsidP="00E933CC">
      <w:pPr>
        <w:jc w:val="center"/>
        <w:rPr>
          <w:rFonts w:ascii="Arial" w:hAnsi="Arial" w:cs="Arial"/>
        </w:rPr>
      </w:pPr>
      <w:r w:rsidRPr="005544B8">
        <w:rPr>
          <w:rFonts w:ascii="Arial" w:hAnsi="Arial" w:cs="Arial"/>
        </w:rPr>
        <w:t xml:space="preserve">Antall ord: </w:t>
      </w:r>
      <w:r w:rsidR="00E31EFA" w:rsidRPr="005544B8">
        <w:rPr>
          <w:sz w:val="28"/>
          <w:szCs w:val="28"/>
        </w:rPr>
        <w:fldChar w:fldCharType="begin"/>
      </w:r>
      <w:r w:rsidR="00E31EFA" w:rsidRPr="005544B8">
        <w:rPr>
          <w:sz w:val="28"/>
          <w:szCs w:val="28"/>
        </w:rPr>
        <w:instrText xml:space="preserve"> =</w:instrText>
      </w:r>
      <w:r w:rsidR="00E31EFA" w:rsidRPr="005544B8">
        <w:rPr>
          <w:sz w:val="28"/>
          <w:szCs w:val="28"/>
        </w:rPr>
        <w:fldChar w:fldCharType="begin"/>
      </w:r>
      <w:r w:rsidR="00E31EFA" w:rsidRPr="005544B8">
        <w:rPr>
          <w:sz w:val="28"/>
          <w:szCs w:val="28"/>
        </w:rPr>
        <w:instrText xml:space="preserve"> NUMWORDS</w:instrText>
      </w:r>
      <w:r w:rsidR="00E31EFA" w:rsidRPr="005544B8">
        <w:rPr>
          <w:sz w:val="28"/>
          <w:szCs w:val="28"/>
        </w:rPr>
        <w:fldChar w:fldCharType="separate"/>
      </w:r>
      <w:r w:rsidR="00206A0C">
        <w:rPr>
          <w:noProof/>
          <w:sz w:val="28"/>
          <w:szCs w:val="28"/>
        </w:rPr>
        <w:instrText>34</w:instrText>
      </w:r>
      <w:r w:rsidR="00E31EFA" w:rsidRPr="005544B8">
        <w:rPr>
          <w:sz w:val="28"/>
          <w:szCs w:val="28"/>
        </w:rPr>
        <w:fldChar w:fldCharType="end"/>
      </w:r>
      <w:r w:rsidR="00E31EFA" w:rsidRPr="005544B8">
        <w:rPr>
          <w:sz w:val="28"/>
          <w:szCs w:val="28"/>
        </w:rPr>
        <w:fldChar w:fldCharType="separate"/>
      </w:r>
      <w:r w:rsidR="00206A0C">
        <w:rPr>
          <w:noProof/>
          <w:sz w:val="28"/>
          <w:szCs w:val="28"/>
        </w:rPr>
        <w:t>34</w:t>
      </w:r>
      <w:r w:rsidR="00E31EFA" w:rsidRPr="005544B8">
        <w:rPr>
          <w:sz w:val="28"/>
          <w:szCs w:val="28"/>
        </w:rPr>
        <w:fldChar w:fldCharType="end"/>
      </w:r>
    </w:p>
    <w:p w14:paraId="6EDD6678" w14:textId="77777777" w:rsidR="00884FA6" w:rsidRDefault="00884FA6" w:rsidP="00E933CC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D827CE" w14:textId="77777777" w:rsidR="00FA0378" w:rsidRDefault="00884FA6" w:rsidP="00C13C7E">
      <w:pPr>
        <w:pStyle w:val="Heading1"/>
        <w:rPr>
          <w:noProof/>
        </w:rPr>
      </w:pPr>
      <w:bookmarkStart w:id="2" w:name="_Toc176960934"/>
      <w:r w:rsidRPr="00C13C7E">
        <w:lastRenderedPageBreak/>
        <w:t>Innhold</w:t>
      </w:r>
      <w:bookmarkEnd w:id="2"/>
      <w:r w:rsidR="005544B8" w:rsidRPr="00C13C7E">
        <w:fldChar w:fldCharType="begin"/>
      </w:r>
      <w:r w:rsidR="005544B8" w:rsidRPr="00C13C7E">
        <w:instrText xml:space="preserve"> TOC \o "1-3" \h \z \u </w:instrText>
      </w:r>
      <w:r w:rsidR="005544B8" w:rsidRPr="00C13C7E">
        <w:fldChar w:fldCharType="separate"/>
      </w:r>
    </w:p>
    <w:p w14:paraId="687C0624" w14:textId="4E7408F2" w:rsidR="00FA0378" w:rsidRDefault="00FA0378">
      <w:pPr>
        <w:pStyle w:val="TOC1"/>
        <w:tabs>
          <w:tab w:val="right" w:pos="103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 w:eastAsia="zh-CN"/>
          <w14:ligatures w14:val="standardContextual"/>
        </w:rPr>
      </w:pPr>
      <w:hyperlink w:anchor="_Toc176960934" w:history="1">
        <w:r w:rsidRPr="000D16D7">
          <w:rPr>
            <w:rStyle w:val="Hyperlink"/>
            <w:noProof/>
          </w:rPr>
          <w:t>Innhold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_Toc176960934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047A1A" w14:textId="07D6D31C" w:rsidR="00FA0378" w:rsidRDefault="00FA0378">
      <w:pPr>
        <w:pStyle w:val="TOC2"/>
        <w:tabs>
          <w:tab w:val="left" w:pos="480"/>
          <w:tab w:val="right" w:pos="10374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zh-CN"/>
          <w14:ligatures w14:val="standardContextual"/>
        </w:rPr>
      </w:pPr>
      <w:hyperlink w:anchor="_Toc176960935" w:history="1">
        <w:r w:rsidRPr="000D16D7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zh-CN"/>
            <w14:ligatures w14:val="standardContextual"/>
          </w:rPr>
          <w:tab/>
        </w:r>
        <w:r w:rsidRPr="000D16D7">
          <w:rPr>
            <w:rStyle w:val="Hyperlink"/>
            <w:noProof/>
          </w:rPr>
          <w:t>Innledning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_Toc176960935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CD2E48" w14:textId="6DEF2775" w:rsidR="00FA0378" w:rsidRDefault="00FA0378">
      <w:pPr>
        <w:pStyle w:val="TOC1"/>
        <w:tabs>
          <w:tab w:val="right" w:pos="103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 w:eastAsia="zh-CN"/>
          <w14:ligatures w14:val="standardContextual"/>
        </w:rPr>
      </w:pPr>
      <w:hyperlink w:anchor="_Toc176960936" w:history="1">
        <w:r w:rsidRPr="000D16D7">
          <w:rPr>
            <w:rStyle w:val="Hyperlink"/>
            <w:noProof/>
          </w:rPr>
          <w:t>Bibliografi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_Toc176960936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62676B" w14:textId="77777777" w:rsidR="00C70BA1" w:rsidRDefault="005544B8" w:rsidP="003C7F6A">
      <w:pPr>
        <w:spacing w:after="200" w:line="276" w:lineRule="auto"/>
        <w:jc w:val="center"/>
        <w:rPr>
          <w:rFonts w:ascii="Arial" w:hAnsi="Arial" w:cs="Arial"/>
        </w:rPr>
      </w:pPr>
      <w:r w:rsidRPr="00206A0C">
        <w:rPr>
          <w:rFonts w:ascii="Arial" w:hAnsi="Arial" w:cs="Arial"/>
        </w:rPr>
        <w:fldChar w:fldCharType="end"/>
      </w:r>
    </w:p>
    <w:p w14:paraId="52B8510D" w14:textId="77777777" w:rsidR="00C70BA1" w:rsidRDefault="00C70BA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3683E1" w14:textId="77777777" w:rsidR="00B5023B" w:rsidRDefault="00C70BA1" w:rsidP="00570FFE">
      <w:pPr>
        <w:pStyle w:val="Heading2"/>
      </w:pPr>
      <w:bookmarkStart w:id="3" w:name="_Toc176960935"/>
      <w:r w:rsidRPr="003C0FB0">
        <w:lastRenderedPageBreak/>
        <w:t>Innledning</w:t>
      </w:r>
      <w:bookmarkEnd w:id="3"/>
    </w:p>
    <w:p w14:paraId="7F4500AC" w14:textId="14665485" w:rsidR="008E6198" w:rsidRPr="003C0FB0" w:rsidRDefault="008E6198" w:rsidP="00570FFE">
      <w:pPr>
        <w:pStyle w:val="Heading2"/>
      </w:pPr>
      <w:r w:rsidRPr="003C0FB0">
        <w:br w:type="page"/>
      </w:r>
    </w:p>
    <w:bookmarkStart w:id="4" w:name="_Toc176960936" w:displacedByCustomXml="next"/>
    <w:sdt>
      <w:sdtPr>
        <w:id w:val="-2002565687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sdtEndPr>
      <w:sdtContent>
        <w:p w14:paraId="27E792B1" w14:textId="6B1A659E" w:rsidR="008E6198" w:rsidRPr="005544B8" w:rsidRDefault="008E6198" w:rsidP="00C13C7E">
          <w:pPr>
            <w:pStyle w:val="Heading1"/>
          </w:pPr>
          <w:r w:rsidRPr="005544B8">
            <w:t>Bibliografi</w:t>
          </w:r>
          <w:bookmarkEnd w:id="4"/>
        </w:p>
        <w:sdt>
          <w:sdtPr>
            <w:id w:val="111145805"/>
            <w:bibliography/>
          </w:sdtPr>
          <w:sdtContent>
            <w:p w14:paraId="79F34832" w14:textId="347793EB" w:rsidR="008E6198" w:rsidRPr="005544B8" w:rsidRDefault="008E6198">
              <w:r w:rsidRPr="005544B8">
                <w:fldChar w:fldCharType="begin"/>
              </w:r>
              <w:r w:rsidRPr="005544B8">
                <w:instrText xml:space="preserve"> BIBLIOGRAPHY </w:instrText>
              </w:r>
              <w:r w:rsidRPr="005544B8">
                <w:fldChar w:fldCharType="separate"/>
              </w:r>
              <w:proofErr w:type="spellStart"/>
              <w:r w:rsidRPr="005544B8">
                <w:rPr>
                  <w:b/>
                  <w:bCs/>
                </w:rPr>
                <w:t>There</w:t>
              </w:r>
              <w:proofErr w:type="spellEnd"/>
              <w:r w:rsidRPr="005544B8">
                <w:rPr>
                  <w:b/>
                  <w:bCs/>
                </w:rPr>
                <w:t xml:space="preserve"> </w:t>
              </w:r>
              <w:proofErr w:type="spellStart"/>
              <w:r w:rsidRPr="005544B8">
                <w:rPr>
                  <w:b/>
                  <w:bCs/>
                </w:rPr>
                <w:t>are</w:t>
              </w:r>
              <w:proofErr w:type="spellEnd"/>
              <w:r w:rsidRPr="005544B8">
                <w:rPr>
                  <w:b/>
                  <w:bCs/>
                </w:rPr>
                <w:t xml:space="preserve"> </w:t>
              </w:r>
              <w:proofErr w:type="spellStart"/>
              <w:r w:rsidRPr="005544B8">
                <w:rPr>
                  <w:b/>
                  <w:bCs/>
                </w:rPr>
                <w:t>no</w:t>
              </w:r>
              <w:proofErr w:type="spellEnd"/>
              <w:r w:rsidRPr="005544B8">
                <w:rPr>
                  <w:b/>
                  <w:bCs/>
                </w:rPr>
                <w:t xml:space="preserve"> </w:t>
              </w:r>
              <w:proofErr w:type="spellStart"/>
              <w:r w:rsidRPr="005544B8">
                <w:rPr>
                  <w:b/>
                  <w:bCs/>
                </w:rPr>
                <w:t>sources</w:t>
              </w:r>
              <w:proofErr w:type="spellEnd"/>
              <w:r w:rsidRPr="005544B8">
                <w:rPr>
                  <w:b/>
                  <w:bCs/>
                </w:rPr>
                <w:t xml:space="preserve"> in </w:t>
              </w:r>
              <w:proofErr w:type="spellStart"/>
              <w:r w:rsidRPr="005544B8">
                <w:rPr>
                  <w:b/>
                  <w:bCs/>
                </w:rPr>
                <w:t>the</w:t>
              </w:r>
              <w:proofErr w:type="spellEnd"/>
              <w:r w:rsidRPr="005544B8">
                <w:rPr>
                  <w:b/>
                  <w:bCs/>
                </w:rPr>
                <w:t xml:space="preserve"> </w:t>
              </w:r>
              <w:proofErr w:type="spellStart"/>
              <w:r w:rsidRPr="005544B8">
                <w:rPr>
                  <w:b/>
                  <w:bCs/>
                </w:rPr>
                <w:t>current</w:t>
              </w:r>
              <w:proofErr w:type="spellEnd"/>
              <w:r w:rsidRPr="005544B8">
                <w:rPr>
                  <w:b/>
                  <w:bCs/>
                </w:rPr>
                <w:t xml:space="preserve"> </w:t>
              </w:r>
              <w:proofErr w:type="spellStart"/>
              <w:r w:rsidRPr="005544B8">
                <w:rPr>
                  <w:b/>
                  <w:bCs/>
                </w:rPr>
                <w:t>document</w:t>
              </w:r>
              <w:proofErr w:type="spellEnd"/>
              <w:r w:rsidRPr="005544B8">
                <w:rPr>
                  <w:b/>
                  <w:bCs/>
                </w:rPr>
                <w:t>.</w:t>
              </w:r>
              <w:r w:rsidRPr="005544B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416EAC" w14:textId="77777777" w:rsidR="008E6198" w:rsidRPr="005544B8" w:rsidRDefault="008E6198">
      <w:pPr>
        <w:spacing w:after="200" w:line="276" w:lineRule="auto"/>
        <w:rPr>
          <w:rFonts w:ascii="Arial" w:hAnsi="Arial" w:cs="Arial"/>
        </w:rPr>
      </w:pPr>
    </w:p>
    <w:p w14:paraId="0C7B2951" w14:textId="77777777" w:rsidR="00F15FCA" w:rsidRPr="00F15FCA" w:rsidRDefault="00F15FCA" w:rsidP="00F15FCA">
      <w:pPr>
        <w:spacing w:after="200" w:line="276" w:lineRule="auto"/>
        <w:rPr>
          <w:rFonts w:ascii="Arial" w:hAnsi="Arial" w:cs="Arial"/>
        </w:rPr>
      </w:pPr>
    </w:p>
    <w:sectPr w:rsidR="00F15FCA" w:rsidRPr="00F15FCA" w:rsidSect="007D2AE6">
      <w:footerReference w:type="default" r:id="rId9"/>
      <w:pgSz w:w="13220" w:h="18700"/>
      <w:pgMar w:top="1418" w:right="1418" w:bottom="1474" w:left="1418" w:header="1134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1CA1C" w14:textId="77777777" w:rsidR="00AD7137" w:rsidRPr="005544B8" w:rsidRDefault="00AD7137" w:rsidP="00C51A35">
      <w:r w:rsidRPr="005544B8">
        <w:separator/>
      </w:r>
    </w:p>
  </w:endnote>
  <w:endnote w:type="continuationSeparator" w:id="0">
    <w:p w14:paraId="74C05BDE" w14:textId="77777777" w:rsidR="00AD7137" w:rsidRPr="005544B8" w:rsidRDefault="00AD7137" w:rsidP="00C51A35">
      <w:r w:rsidRPr="005544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Xb (W1)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31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DF40B" w14:textId="0DF9A6C5" w:rsidR="00D76EE3" w:rsidRDefault="00D76EE3" w:rsidP="00E668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="00E668B0">
          <w:rPr>
            <w:noProof/>
          </w:rPr>
          <w:t>av</w:t>
        </w:r>
        <w:r>
          <w:rPr>
            <w:noProof/>
          </w:rPr>
          <w:t xml:space="preserve">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D4DBDB" w14:textId="77777777" w:rsidR="00D76EE3" w:rsidRDefault="00D76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7E257" w14:textId="77777777" w:rsidR="00AD7137" w:rsidRPr="005544B8" w:rsidRDefault="00AD7137" w:rsidP="00C51A35">
      <w:r w:rsidRPr="005544B8">
        <w:separator/>
      </w:r>
    </w:p>
  </w:footnote>
  <w:footnote w:type="continuationSeparator" w:id="0">
    <w:p w14:paraId="09B671B7" w14:textId="77777777" w:rsidR="00AD7137" w:rsidRPr="005544B8" w:rsidRDefault="00AD7137" w:rsidP="00C51A35">
      <w:r w:rsidRPr="005544B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499"/>
    <w:multiLevelType w:val="multilevel"/>
    <w:tmpl w:val="9DFC4F9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916A6E"/>
    <w:multiLevelType w:val="hybridMultilevel"/>
    <w:tmpl w:val="75A4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967392">
    <w:abstractNumId w:val="1"/>
  </w:num>
  <w:num w:numId="2" w16cid:durableId="177525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FA"/>
    <w:rsid w:val="00015B43"/>
    <w:rsid w:val="000A3427"/>
    <w:rsid w:val="000C4AC5"/>
    <w:rsid w:val="001266D5"/>
    <w:rsid w:val="00155343"/>
    <w:rsid w:val="00173600"/>
    <w:rsid w:val="001C0E3F"/>
    <w:rsid w:val="00206A0C"/>
    <w:rsid w:val="002A3C20"/>
    <w:rsid w:val="002B7C18"/>
    <w:rsid w:val="002D3E63"/>
    <w:rsid w:val="002E7004"/>
    <w:rsid w:val="002F774E"/>
    <w:rsid w:val="003162A0"/>
    <w:rsid w:val="003415A3"/>
    <w:rsid w:val="00354CBA"/>
    <w:rsid w:val="003B3C78"/>
    <w:rsid w:val="003C0FB0"/>
    <w:rsid w:val="003C7F6A"/>
    <w:rsid w:val="004019CF"/>
    <w:rsid w:val="00410167"/>
    <w:rsid w:val="004241F7"/>
    <w:rsid w:val="004264C9"/>
    <w:rsid w:val="004279FD"/>
    <w:rsid w:val="004348E0"/>
    <w:rsid w:val="0044427E"/>
    <w:rsid w:val="004546CC"/>
    <w:rsid w:val="00483C38"/>
    <w:rsid w:val="004C342F"/>
    <w:rsid w:val="004E002B"/>
    <w:rsid w:val="00512B4D"/>
    <w:rsid w:val="00526F54"/>
    <w:rsid w:val="005544B8"/>
    <w:rsid w:val="00570FFE"/>
    <w:rsid w:val="00580CF0"/>
    <w:rsid w:val="005B0A15"/>
    <w:rsid w:val="005B410E"/>
    <w:rsid w:val="005D635D"/>
    <w:rsid w:val="005D64A2"/>
    <w:rsid w:val="005E7B19"/>
    <w:rsid w:val="005F790A"/>
    <w:rsid w:val="006230B3"/>
    <w:rsid w:val="006246C6"/>
    <w:rsid w:val="00637147"/>
    <w:rsid w:val="0071228E"/>
    <w:rsid w:val="00745145"/>
    <w:rsid w:val="00750B05"/>
    <w:rsid w:val="00792F93"/>
    <w:rsid w:val="007D158B"/>
    <w:rsid w:val="007F01A3"/>
    <w:rsid w:val="007F6873"/>
    <w:rsid w:val="00832528"/>
    <w:rsid w:val="00832890"/>
    <w:rsid w:val="00864C07"/>
    <w:rsid w:val="00877CE8"/>
    <w:rsid w:val="00884FA6"/>
    <w:rsid w:val="008E4656"/>
    <w:rsid w:val="008E6198"/>
    <w:rsid w:val="009377C5"/>
    <w:rsid w:val="009F347D"/>
    <w:rsid w:val="00A968BB"/>
    <w:rsid w:val="00AD7137"/>
    <w:rsid w:val="00B03CB7"/>
    <w:rsid w:val="00B12F27"/>
    <w:rsid w:val="00B47AC1"/>
    <w:rsid w:val="00B5023B"/>
    <w:rsid w:val="00B70D4F"/>
    <w:rsid w:val="00B7378B"/>
    <w:rsid w:val="00B858C9"/>
    <w:rsid w:val="00BC4044"/>
    <w:rsid w:val="00BF52E1"/>
    <w:rsid w:val="00C13C7E"/>
    <w:rsid w:val="00C5006B"/>
    <w:rsid w:val="00C51A35"/>
    <w:rsid w:val="00C70BA1"/>
    <w:rsid w:val="00CC3089"/>
    <w:rsid w:val="00D03D7C"/>
    <w:rsid w:val="00D372D9"/>
    <w:rsid w:val="00D76EE3"/>
    <w:rsid w:val="00D901FE"/>
    <w:rsid w:val="00DE0D98"/>
    <w:rsid w:val="00E31EFA"/>
    <w:rsid w:val="00E427D2"/>
    <w:rsid w:val="00E668B0"/>
    <w:rsid w:val="00E84E09"/>
    <w:rsid w:val="00E933CC"/>
    <w:rsid w:val="00EC066C"/>
    <w:rsid w:val="00EE3CD8"/>
    <w:rsid w:val="00EF7CF6"/>
    <w:rsid w:val="00F15FCA"/>
    <w:rsid w:val="00F8552D"/>
    <w:rsid w:val="00FA0378"/>
    <w:rsid w:val="00FF37F7"/>
    <w:rsid w:val="00FF3C6C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BF3DB"/>
  <w15:docId w15:val="{CDFDB8E6-63C6-4766-8F64-307EF5CB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FB0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54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3C7E"/>
    <w:rPr>
      <w:rFonts w:asciiTheme="majorHAnsi" w:eastAsiaTheme="majorEastAsia" w:hAnsiTheme="majorHAnsi" w:cstheme="majorBidi"/>
      <w:b/>
      <w:bCs/>
      <w:sz w:val="64"/>
      <w:szCs w:val="64"/>
    </w:rPr>
  </w:style>
  <w:style w:type="paragraph" w:styleId="TOCHeading">
    <w:name w:val="TOC Heading"/>
    <w:basedOn w:val="Heading1"/>
    <w:next w:val="Normal"/>
    <w:uiPriority w:val="39"/>
    <w:unhideWhenUsed/>
    <w:qFormat/>
    <w:rsid w:val="00F15FC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5FCA"/>
    <w:pPr>
      <w:spacing w:before="360"/>
    </w:pPr>
    <w:rPr>
      <w:rFonts w:asciiTheme="majorHAnsi" w:hAnsiTheme="maj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F15FCA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44B8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544B8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544B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44B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44B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44B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44B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44B8"/>
    <w:pPr>
      <w:ind w:left="168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64C9"/>
    <w:pPr>
      <w:jc w:val="center"/>
    </w:pPr>
    <w:rPr>
      <w:rFonts w:ascii="Arial" w:hAnsi="Arial" w:cs="Arial"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4C9"/>
    <w:rPr>
      <w:rFonts w:ascii="Arial" w:eastAsia="Times New Roman" w:hAnsi="Arial" w:cs="Arial"/>
      <w:bCs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76E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6E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EE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FB0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bb\Documents\Custom%20Office%20Templates\Forsidemal%20obligatorisk%20oppgav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D529-58C7-4470-B7C7-7B701946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Forsidemal obligatorisk oppgave</Template>
  <TotalTime>43</TotalTime>
  <Pages>4</Pages>
  <Words>80</Words>
  <Characters>503</Characters>
  <Application>Microsoft Office Word</Application>
  <DocSecurity>0</DocSecurity>
  <Lines>125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crov doto</dc:creator>
  <cp:lastModifiedBy>Sebastian Merkesdal Oen</cp:lastModifiedBy>
  <cp:revision>58</cp:revision>
  <dcterms:created xsi:type="dcterms:W3CDTF">2024-09-11T12:45:00Z</dcterms:created>
  <dcterms:modified xsi:type="dcterms:W3CDTF">2024-09-11T13:29:00Z</dcterms:modified>
</cp:coreProperties>
</file>